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Pr="00263A08" w:rsidRDefault="000E72F6">
      <w:pPr>
        <w:pStyle w:val="Standard"/>
        <w:rPr>
          <w:b/>
          <w:bCs/>
          <w:u w:val="single"/>
        </w:rPr>
      </w:pPr>
      <w:r w:rsidRPr="00263A08">
        <w:rPr>
          <w:b/>
          <w:bCs/>
          <w:u w:val="single"/>
        </w:rPr>
        <w:t>Lab 2;  Register the device with Bluemix IoT server (IOTF) and send the command back to the device</w:t>
      </w:r>
    </w:p>
    <w:p w:rsidR="000E72F6" w:rsidRDefault="000E72F6">
      <w:pPr>
        <w:pStyle w:val="Standard"/>
        <w:rPr>
          <w:b/>
          <w:bCs/>
          <w:u w:val="single"/>
        </w:rPr>
      </w:pPr>
    </w:p>
    <w:p w:rsidR="000E72F6" w:rsidRPr="00263A08" w:rsidRDefault="000E72F6">
      <w:pPr>
        <w:pStyle w:val="Standard"/>
        <w:rPr>
          <w:b/>
          <w:bCs/>
          <w:u w:val="single"/>
        </w:rPr>
      </w:pPr>
      <w:r w:rsidRPr="00AB1CD3"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14.5pt">
            <v:imagedata r:id="rId7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STEPS:</w:t>
      </w:r>
    </w:p>
    <w:p w:rsidR="000E72F6" w:rsidRDefault="000E72F6">
      <w:pPr>
        <w:pStyle w:val="Standard"/>
      </w:pPr>
    </w:p>
    <w:p w:rsidR="000E72F6" w:rsidRDefault="000E72F6" w:rsidP="004428E2">
      <w:pPr>
        <w:pStyle w:val="Standard"/>
        <w:numPr>
          <w:ilvl w:val="0"/>
          <w:numId w:val="1"/>
        </w:numPr>
      </w:pPr>
      <w:r>
        <w:t>In catalog choose the “Internet of Things Foundation” service</w:t>
      </w:r>
    </w:p>
    <w:p w:rsidR="000E72F6" w:rsidRDefault="000E72F6" w:rsidP="004428E2">
      <w:pPr>
        <w:pStyle w:val="Standard"/>
        <w:ind w:left="360"/>
      </w:pPr>
    </w:p>
    <w:p w:rsidR="000E72F6" w:rsidRDefault="000E72F6" w:rsidP="004428E2">
      <w:pPr>
        <w:pStyle w:val="Standard"/>
        <w:ind w:left="360"/>
      </w:pPr>
      <w:r>
        <w:pict>
          <v:shape id="_x0000_i1026" type="#_x0000_t75" style="width:479.25pt;height:250.5pt">
            <v:imagedata r:id="rId8" o:title=""/>
          </v:shape>
        </w:pict>
      </w:r>
    </w:p>
    <w:p w:rsidR="000E72F6" w:rsidRDefault="000E72F6">
      <w:pPr>
        <w:pStyle w:val="Standard"/>
      </w:pPr>
      <w:bookmarkStart w:id="0" w:name="_GoBack"/>
      <w:bookmarkEnd w:id="0"/>
    </w:p>
    <w:p w:rsidR="000E72F6" w:rsidRDefault="000E72F6">
      <w:pPr>
        <w:pStyle w:val="Standard"/>
      </w:pPr>
    </w:p>
    <w:p w:rsidR="000E72F6" w:rsidRDefault="000E72F6" w:rsidP="004428E2">
      <w:pPr>
        <w:pStyle w:val="Standard"/>
        <w:numPr>
          <w:ilvl w:val="0"/>
          <w:numId w:val="1"/>
        </w:numPr>
      </w:pPr>
      <w:r>
        <w:t>Bind it to the application created in Lab1, in our case, Chennaiiot</w:t>
      </w:r>
    </w:p>
    <w:p w:rsidR="000E72F6" w:rsidRDefault="000E72F6" w:rsidP="004428E2">
      <w:pPr>
        <w:pStyle w:val="Standard"/>
        <w:ind w:left="360"/>
      </w:pPr>
    </w:p>
    <w:p w:rsidR="000E72F6" w:rsidRDefault="000E72F6" w:rsidP="004428E2">
      <w:pPr>
        <w:pStyle w:val="Standard"/>
        <w:ind w:left="360"/>
      </w:pPr>
      <w:r>
        <w:pict>
          <v:shape id="_x0000_i1027" type="#_x0000_t75" style="width:477pt;height:378pt">
            <v:imagedata r:id="rId9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Note: At this stage, the application gets restaged</w:t>
      </w:r>
    </w:p>
    <w:p w:rsidR="000E72F6" w:rsidRDefault="000E72F6">
      <w:pPr>
        <w:pStyle w:val="Standard"/>
      </w:pPr>
    </w:p>
    <w:p w:rsidR="000E72F6" w:rsidRDefault="000E72F6" w:rsidP="008A08C9">
      <w:pPr>
        <w:pStyle w:val="Standard"/>
        <w:numPr>
          <w:ilvl w:val="0"/>
          <w:numId w:val="1"/>
        </w:numPr>
      </w:pPr>
      <w:r>
        <w:t>Launch the Internet of things dashboard</w:t>
      </w:r>
    </w:p>
    <w:p w:rsidR="000E72F6" w:rsidRDefault="000E72F6" w:rsidP="008A08C9">
      <w:pPr>
        <w:pStyle w:val="Standard"/>
        <w:ind w:left="360"/>
      </w:pPr>
    </w:p>
    <w:p w:rsidR="000E72F6" w:rsidRDefault="000E72F6" w:rsidP="008A08C9">
      <w:pPr>
        <w:pStyle w:val="Standard"/>
        <w:ind w:left="360"/>
      </w:pPr>
      <w:r>
        <w:pict>
          <v:shape id="_x0000_i1028" type="#_x0000_t75" style="width:475.5pt;height:306pt">
            <v:imagedata r:id="rId10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 w:rsidP="008A08C9">
      <w:pPr>
        <w:pStyle w:val="Standard"/>
      </w:pPr>
      <w:r>
        <w:t>4 . Launch dashboard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pict>
          <v:shape id="_x0000_i1029" type="#_x0000_t75" style="width:477pt;height:367.5pt">
            <v:imagedata r:id="rId11" o:title=""/>
          </v:shape>
        </w:pict>
      </w:r>
      <w:r>
        <w:t>.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 w:rsidP="008A08C9">
      <w:pPr>
        <w:pStyle w:val="Standard"/>
      </w:pPr>
      <w:r>
        <w:t>5. Then Click on Add a device.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pict>
          <v:shape id="_x0000_i1030" type="#_x0000_t75" style="width:480.75pt;height:330pt">
            <v:imagedata r:id="rId12" o:title=""/>
          </v:shape>
        </w:pict>
      </w:r>
    </w:p>
    <w:p w:rsidR="000E72F6" w:rsidRDefault="000E72F6" w:rsidP="008A08C9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pict>
          <v:shape id="_x0000_i1031" type="#_x0000_t75" style="width:477pt;height:324.75pt">
            <v:imagedata r:id="rId13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 w:rsidP="008A08C9">
      <w:pPr>
        <w:pStyle w:val="Standard"/>
      </w:pPr>
      <w:r>
        <w:pict>
          <v:shape id="_x0000_i1032" type="#_x0000_t75" style="width:480pt;height:315pt">
            <v:imagedata r:id="rId14" o:title=""/>
          </v:shape>
        </w:pic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Note: Name the device, in this case , chennaipi8. You can give any other name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6. Provide the Device Id as MAC address of the raspberry pi which you will be connecting (to be provided by the event admin )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7. Bluemix IoT Server , IOTF , returns access credentials as shown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pict>
          <v:shape id="_x0000_i1033" type="#_x0000_t75" style="width:479.25pt;height:333pt">
            <v:imagedata r:id="rId15" o:title=""/>
          </v:shape>
        </w:pic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Note: It is important to note down these credetials in a notepad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In our case, it is as below:</w:t>
      </w:r>
    </w:p>
    <w:p w:rsidR="000E72F6" w:rsidRDefault="000E72F6" w:rsidP="008A08C9">
      <w:pPr>
        <w:pStyle w:val="Standard"/>
      </w:pPr>
    </w:p>
    <w:p w:rsidR="000E72F6" w:rsidRPr="009E36FD" w:rsidRDefault="000E72F6" w:rsidP="00C8790D">
      <w:pPr>
        <w:rPr>
          <w:rFonts w:ascii="Times New Roman" w:hAnsi="Times New Roman"/>
        </w:rPr>
      </w:pPr>
      <w:r w:rsidRPr="009E36FD">
        <w:rPr>
          <w:rFonts w:ascii="Times New Roman" w:hAnsi="Times New Roman"/>
        </w:rPr>
        <w:t xml:space="preserve">Organization ID </w:t>
      </w:r>
      <w:r>
        <w:rPr>
          <w:rFonts w:ascii="Times New Roman" w:hAnsi="Times New Roman"/>
        </w:rPr>
        <w:t xml:space="preserve"> -  </w:t>
      </w:r>
      <w:r w:rsidRPr="009E36FD">
        <w:rPr>
          <w:rFonts w:ascii="Times New Roman" w:hAnsi="Times New Roman"/>
        </w:rPr>
        <w:t xml:space="preserve">szrr58 </w:t>
      </w:r>
    </w:p>
    <w:p w:rsidR="000E72F6" w:rsidRPr="009E36FD" w:rsidRDefault="000E72F6" w:rsidP="00C8790D">
      <w:pPr>
        <w:rPr>
          <w:rFonts w:ascii="Times New Roman" w:hAnsi="Times New Roman"/>
        </w:rPr>
      </w:pPr>
      <w:r w:rsidRPr="009E36FD">
        <w:rPr>
          <w:rFonts w:ascii="Times New Roman" w:hAnsi="Times New Roman"/>
        </w:rPr>
        <w:t xml:space="preserve">Device Type </w:t>
      </w:r>
      <w:r>
        <w:rPr>
          <w:rFonts w:ascii="Times New Roman" w:hAnsi="Times New Roman"/>
        </w:rPr>
        <w:t xml:space="preserve">- </w:t>
      </w:r>
      <w:r w:rsidRPr="009E36FD">
        <w:rPr>
          <w:rFonts w:ascii="Times New Roman" w:hAnsi="Times New Roman"/>
        </w:rPr>
        <w:t xml:space="preserve">chennaipi8 </w:t>
      </w:r>
    </w:p>
    <w:p w:rsidR="000E72F6" w:rsidRPr="009E36FD" w:rsidRDefault="000E72F6" w:rsidP="00C8790D">
      <w:pPr>
        <w:rPr>
          <w:rFonts w:ascii="Times New Roman" w:hAnsi="Times New Roman"/>
        </w:rPr>
      </w:pPr>
      <w:r w:rsidRPr="009E36FD">
        <w:rPr>
          <w:rFonts w:ascii="Times New Roman" w:hAnsi="Times New Roman"/>
        </w:rPr>
        <w:t xml:space="preserve">Device ID </w:t>
      </w:r>
      <w:r>
        <w:rPr>
          <w:rFonts w:ascii="Times New Roman" w:hAnsi="Times New Roman"/>
        </w:rPr>
        <w:t xml:space="preserve">- </w:t>
      </w:r>
      <w:r w:rsidRPr="009E36FD">
        <w:rPr>
          <w:rFonts w:ascii="Times New Roman" w:hAnsi="Times New Roman"/>
        </w:rPr>
        <w:t xml:space="preserve">b827eb04fbb0 </w:t>
      </w:r>
    </w:p>
    <w:p w:rsidR="000E72F6" w:rsidRPr="009E36FD" w:rsidRDefault="000E72F6" w:rsidP="00C8790D">
      <w:pPr>
        <w:rPr>
          <w:rFonts w:ascii="Times New Roman" w:hAnsi="Times New Roman"/>
        </w:rPr>
      </w:pPr>
      <w:r w:rsidRPr="009E36FD">
        <w:rPr>
          <w:rFonts w:ascii="Times New Roman" w:hAnsi="Times New Roman"/>
        </w:rPr>
        <w:t xml:space="preserve">Authentication Method </w:t>
      </w:r>
      <w:r>
        <w:rPr>
          <w:rFonts w:ascii="Times New Roman" w:hAnsi="Times New Roman"/>
        </w:rPr>
        <w:t>-</w:t>
      </w:r>
      <w:r w:rsidRPr="009E36FD">
        <w:rPr>
          <w:rFonts w:ascii="Times New Roman" w:hAnsi="Times New Roman"/>
        </w:rPr>
        <w:t xml:space="preserve">token </w:t>
      </w:r>
    </w:p>
    <w:p w:rsidR="000E72F6" w:rsidRDefault="000E72F6" w:rsidP="00C8790D">
      <w:pPr>
        <w:rPr>
          <w:rFonts w:ascii="Times New Roman" w:hAnsi="Times New Roman"/>
        </w:rPr>
      </w:pPr>
      <w:r w:rsidRPr="009E36FD">
        <w:rPr>
          <w:rFonts w:ascii="Times New Roman" w:hAnsi="Times New Roman"/>
        </w:rPr>
        <w:t xml:space="preserve">Authentication Token </w:t>
      </w:r>
      <w:r>
        <w:rPr>
          <w:rFonts w:ascii="Times New Roman" w:hAnsi="Times New Roman"/>
        </w:rPr>
        <w:t xml:space="preserve"> -</w:t>
      </w:r>
      <w:r w:rsidRPr="009E36FD">
        <w:rPr>
          <w:rFonts w:ascii="Times New Roman" w:hAnsi="Times New Roman"/>
        </w:rPr>
        <w:t xml:space="preserve">@(SW?o4+yNG6Y)1zx&amp; </w:t>
      </w:r>
    </w:p>
    <w:p w:rsidR="000E72F6" w:rsidRDefault="000E72F6" w:rsidP="008A08C9">
      <w:pPr>
        <w:pStyle w:val="Standard"/>
      </w:pPr>
    </w:p>
    <w:p w:rsidR="000E72F6" w:rsidRPr="00E105E0" w:rsidRDefault="000E72F6" w:rsidP="008A08C9">
      <w:pPr>
        <w:pStyle w:val="Standard"/>
        <w:rPr>
          <w:b/>
          <w:bCs/>
          <w:sz w:val="36"/>
          <w:szCs w:val="36"/>
          <w:u w:val="single"/>
        </w:rPr>
      </w:pPr>
      <w:r w:rsidRPr="00E105E0">
        <w:rPr>
          <w:b/>
          <w:bCs/>
          <w:sz w:val="36"/>
          <w:szCs w:val="36"/>
          <w:u w:val="single"/>
        </w:rPr>
        <w:t>STEP B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Provide these credentials to the client application running in the raspberry pi device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1. Open the file  ibmiot.js and provide the credentials what you have got</w:t>
      </w:r>
    </w:p>
    <w:p w:rsidR="000E72F6" w:rsidRDefault="000E72F6" w:rsidP="008A08C9">
      <w:pPr>
        <w:pStyle w:val="Standard"/>
      </w:pPr>
    </w:p>
    <w:p w:rsidR="000E72F6" w:rsidRPr="001D4123" w:rsidRDefault="000E72F6" w:rsidP="00070F12">
      <w:pPr>
        <w:pStyle w:val="Standard"/>
        <w:numPr>
          <w:ilvl w:val="1"/>
          <w:numId w:val="2"/>
        </w:numPr>
      </w:pPr>
      <w:r>
        <w:t xml:space="preserve">Program is available as python code under the folder </w:t>
      </w:r>
      <w:r w:rsidRPr="00EC743D">
        <w:rPr>
          <w:b/>
          <w:bCs/>
          <w:sz w:val="36"/>
          <w:szCs w:val="36"/>
          <w:u w:val="single"/>
        </w:rPr>
        <w:t>/iot</w:t>
      </w:r>
    </w:p>
    <w:p w:rsidR="000E72F6" w:rsidRPr="006935A7" w:rsidRDefault="000E72F6" w:rsidP="00070F12">
      <w:pPr>
        <w:pStyle w:val="Standard"/>
        <w:numPr>
          <w:ilvl w:val="1"/>
          <w:numId w:val="2"/>
        </w:numPr>
      </w:pPr>
      <w:r>
        <w:rPr>
          <w:b/>
          <w:bCs/>
          <w:sz w:val="36"/>
          <w:szCs w:val="36"/>
          <w:u w:val="single"/>
        </w:rPr>
        <w:t>Ibmiot.js</w:t>
      </w:r>
    </w:p>
    <w:p w:rsidR="000E72F6" w:rsidRDefault="000E72F6" w:rsidP="006935A7">
      <w:pPr>
        <w:pStyle w:val="Standard"/>
        <w:ind w:left="1080"/>
        <w:rPr>
          <w:b/>
          <w:bCs/>
          <w:sz w:val="36"/>
          <w:szCs w:val="36"/>
          <w:u w:val="single"/>
        </w:rPr>
      </w:pPr>
    </w:p>
    <w:p w:rsidR="000E72F6" w:rsidRPr="001D4123" w:rsidRDefault="000E72F6" w:rsidP="006935A7">
      <w:pPr>
        <w:pStyle w:val="Standard"/>
        <w:ind w:left="1080"/>
      </w:pPr>
      <w:r>
        <w:pict>
          <v:shape id="_x0000_i1034" type="#_x0000_t75" style="width:386.25pt;height:131.25pt">
            <v:imagedata r:id="rId16" o:title=""/>
          </v:shape>
        </w:pic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t>2. Save this file and run the  client program</w:t>
      </w:r>
    </w:p>
    <w:p w:rsidR="000E72F6" w:rsidRDefault="000E72F6" w:rsidP="008A08C9">
      <w:pPr>
        <w:pStyle w:val="Standard"/>
      </w:pPr>
    </w:p>
    <w:p w:rsidR="000E72F6" w:rsidRPr="00054158" w:rsidRDefault="000E72F6" w:rsidP="002917BF">
      <w:pPr>
        <w:pStyle w:val="Standard"/>
        <w:ind w:left="709"/>
      </w:pPr>
      <w:r>
        <w:rPr>
          <w:b/>
          <w:bCs/>
          <w:sz w:val="36"/>
          <w:szCs w:val="36"/>
          <w:u w:val="single"/>
        </w:rPr>
        <w:t>Run it as “node ibmiot.js”</w:t>
      </w:r>
    </w:p>
    <w:p w:rsidR="000E72F6" w:rsidRDefault="000E72F6" w:rsidP="002917BF">
      <w:pPr>
        <w:pStyle w:val="Standard"/>
      </w:pPr>
      <w:r>
        <w:t>Wait for a while to see that it connects with the device and start publishing the (built in) sensor data , as shown below</w:t>
      </w:r>
    </w:p>
    <w:p w:rsidR="000E72F6" w:rsidRDefault="000E72F6" w:rsidP="008A08C9">
      <w:pPr>
        <w:pStyle w:val="Standard"/>
      </w:pPr>
    </w:p>
    <w:p w:rsidR="000E72F6" w:rsidRDefault="000E72F6" w:rsidP="008A08C9">
      <w:pPr>
        <w:pStyle w:val="Standard"/>
      </w:pPr>
      <w:r>
        <w:pict>
          <v:shape id="_x0000_i1035" type="#_x0000_t75" style="width:476.25pt;height:309.75pt">
            <v:imagedata r:id="rId17" o:title=""/>
          </v:shape>
        </w:pict>
      </w:r>
    </w:p>
    <w:p w:rsidR="000E72F6" w:rsidRDefault="000E72F6" w:rsidP="008A08C9">
      <w:pPr>
        <w:pStyle w:val="Standard"/>
      </w:pPr>
    </w:p>
    <w:p w:rsidR="000E72F6" w:rsidRDefault="000E72F6">
      <w:pPr>
        <w:pStyle w:val="Standard"/>
      </w:pPr>
    </w:p>
    <w:p w:rsidR="000E72F6" w:rsidRPr="0006390E" w:rsidRDefault="000E72F6">
      <w:pPr>
        <w:pStyle w:val="Standard"/>
        <w:rPr>
          <w:b/>
          <w:bCs/>
          <w:sz w:val="36"/>
          <w:szCs w:val="36"/>
          <w:u w:val="single"/>
        </w:rPr>
      </w:pPr>
      <w:r w:rsidRPr="0006390E">
        <w:rPr>
          <w:b/>
          <w:bCs/>
          <w:sz w:val="36"/>
          <w:szCs w:val="36"/>
          <w:u w:val="single"/>
        </w:rPr>
        <w:t>STEP C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Go back to the Bluemix node red flow editor and send the command back to the device.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In our case, we send the command to ‘createfile” and update the file with a string content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 xml:space="preserve">1. Go back to bluemix console and run the boilerplate app created as in lab </w:t>
      </w:r>
      <w:smartTag w:uri="urn:schemas-microsoft-com:office:smarttags" w:element="metricconverter">
        <w:smartTagPr>
          <w:attr w:name="ProductID" w:val="1. In"/>
        </w:smartTagPr>
        <w:r>
          <w:t>1. In</w:t>
        </w:r>
      </w:smartTag>
      <w:r>
        <w:t xml:space="preserve"> our case </w:t>
      </w:r>
      <w:hyperlink r:id="rId18" w:history="1">
        <w:r w:rsidRPr="00C652F0">
          <w:rPr>
            <w:rStyle w:val="Hyperlink"/>
            <w:rFonts w:cs="FreeSans"/>
          </w:rPr>
          <w:t>http://chennaiiot.mybluemix.net/</w:t>
        </w:r>
      </w:hyperlink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2.open the node red editor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4. Add 2 new nodes to inject commands back to the device</w:t>
      </w:r>
    </w:p>
    <w:p w:rsidR="000E72F6" w:rsidRDefault="000E72F6">
      <w:pPr>
        <w:pStyle w:val="Standard"/>
      </w:pPr>
    </w:p>
    <w:p w:rsidR="000E72F6" w:rsidRDefault="000E72F6">
      <w:pPr>
        <w:pStyle w:val="Standard"/>
        <w:rPr>
          <w:b/>
          <w:bCs/>
        </w:rPr>
      </w:pPr>
      <w:r>
        <w:t xml:space="preserve">Node 1 :  Inject node from </w:t>
      </w:r>
      <w:r>
        <w:rPr>
          <w:b/>
          <w:bCs/>
        </w:rPr>
        <w:t>input</w:t>
      </w:r>
    </w:p>
    <w:p w:rsidR="000E72F6" w:rsidRPr="0082167D" w:rsidRDefault="000E72F6">
      <w:pPr>
        <w:pStyle w:val="Standard"/>
        <w:rPr>
          <w:b/>
          <w:bCs/>
        </w:rPr>
      </w:pPr>
      <w:r>
        <w:rPr>
          <w:b/>
          <w:bCs/>
        </w:rPr>
        <w:t>Node 2 : ibm iot out node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pict>
          <v:shape id="_x0000_i1036" type="#_x0000_t75" style="width:369.75pt;height:96.75pt">
            <v:imagedata r:id="rId19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5. provide details in the IBM IOT outnode as shown in the image below</w:t>
      </w:r>
    </w:p>
    <w:p w:rsidR="000E72F6" w:rsidRDefault="000E72F6">
      <w:pPr>
        <w:pStyle w:val="Standard"/>
      </w:pPr>
    </w:p>
    <w:p w:rsidR="000E72F6" w:rsidRPr="00B00438" w:rsidRDefault="000E72F6">
      <w:pPr>
        <w:pStyle w:val="Standard"/>
      </w:pPr>
      <w:r>
        <w:pict>
          <v:shape id="_x0000_i1037" type="#_x0000_t75" style="width:478.5pt;height:327.75pt">
            <v:imagedata r:id="rId20" o:title=""/>
          </v:shape>
        </w:pict>
      </w:r>
    </w:p>
    <w:p w:rsidR="000E72F6" w:rsidRDefault="000E72F6">
      <w:pPr>
        <w:pStyle w:val="Standard"/>
      </w:pPr>
    </w:p>
    <w:p w:rsidR="000E72F6" w:rsidRDefault="000E72F6" w:rsidP="001F4B06">
      <w:pPr>
        <w:pStyle w:val="Standard"/>
      </w:pPr>
      <w:smartTag w:uri="urn:schemas-microsoft-com:office:smarttags" w:element="metricconverter">
        <w:smartTagPr>
          <w:attr w:name="ProductID" w:val="6. In"/>
        </w:smartTagPr>
        <w:r>
          <w:t>6. In</w:t>
        </w:r>
      </w:smartTag>
      <w:r>
        <w:t xml:space="preserve"> the Inject node, send the command to create file</w:t>
      </w:r>
    </w:p>
    <w:p w:rsidR="000E72F6" w:rsidRDefault="000E72F6" w:rsidP="001F4B06">
      <w:pPr>
        <w:pStyle w:val="Standard"/>
      </w:pPr>
      <w:r>
        <w:pict>
          <v:shape id="_x0000_i1038" type="#_x0000_t75" style="width:405pt;height:360.75pt">
            <v:imagedata r:id="rId21" o:title=""/>
          </v:shape>
        </w:pict>
      </w:r>
    </w:p>
    <w:p w:rsidR="000E72F6" w:rsidRDefault="000E72F6" w:rsidP="001F4B0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>That’s it….now deploy the node and see the file is been created under the fole /iot…</w: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pict>
          <v:shape id="_x0000_i1039" type="#_x0000_t75" style="width:480.75pt;height:307.5pt">
            <v:imagedata r:id="rId22" o:title=""/>
          </v:shape>
        </w:pict>
      </w: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</w:p>
    <w:p w:rsidR="000E72F6" w:rsidRDefault="000E72F6">
      <w:pPr>
        <w:pStyle w:val="Standard"/>
      </w:pPr>
      <w:r>
        <w:t xml:space="preserve">   </w:t>
      </w:r>
    </w:p>
    <w:p w:rsidR="000E72F6" w:rsidRDefault="000E72F6">
      <w:pPr>
        <w:pStyle w:val="Standard"/>
        <w:rPr>
          <w:b/>
          <w:bCs/>
        </w:rPr>
      </w:pPr>
    </w:p>
    <w:p w:rsidR="000E72F6" w:rsidRDefault="000E72F6">
      <w:pPr>
        <w:pStyle w:val="Standard"/>
        <w:rPr>
          <w:b/>
          <w:bCs/>
        </w:rPr>
      </w:pPr>
    </w:p>
    <w:sectPr w:rsidR="000E72F6" w:rsidSect="001379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2F6" w:rsidRDefault="000E72F6">
      <w:r>
        <w:separator/>
      </w:r>
    </w:p>
  </w:endnote>
  <w:endnote w:type="continuationSeparator" w:id="0">
    <w:p w:rsidR="000E72F6" w:rsidRDefault="000E7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2F6" w:rsidRDefault="000E72F6">
      <w:r>
        <w:rPr>
          <w:color w:val="000000"/>
        </w:rPr>
        <w:separator/>
      </w:r>
    </w:p>
  </w:footnote>
  <w:footnote w:type="continuationSeparator" w:id="0">
    <w:p w:rsidR="000E72F6" w:rsidRDefault="000E72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1C06"/>
    <w:multiLevelType w:val="hybridMultilevel"/>
    <w:tmpl w:val="22045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9F54DDA"/>
    <w:multiLevelType w:val="hybridMultilevel"/>
    <w:tmpl w:val="F962DC2A"/>
    <w:lvl w:ilvl="0" w:tplc="D586263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7E53"/>
    <w:rsid w:val="00054158"/>
    <w:rsid w:val="0006390E"/>
    <w:rsid w:val="00070F12"/>
    <w:rsid w:val="000E72F6"/>
    <w:rsid w:val="001379EE"/>
    <w:rsid w:val="001D3356"/>
    <w:rsid w:val="001D4123"/>
    <w:rsid w:val="001F4B06"/>
    <w:rsid w:val="00243CC4"/>
    <w:rsid w:val="00263A08"/>
    <w:rsid w:val="00275A30"/>
    <w:rsid w:val="002917BF"/>
    <w:rsid w:val="00346B1B"/>
    <w:rsid w:val="004428E2"/>
    <w:rsid w:val="006935A7"/>
    <w:rsid w:val="00694A0C"/>
    <w:rsid w:val="006C39FF"/>
    <w:rsid w:val="0082167D"/>
    <w:rsid w:val="008A08C9"/>
    <w:rsid w:val="00907E53"/>
    <w:rsid w:val="009E36FD"/>
    <w:rsid w:val="009F6C24"/>
    <w:rsid w:val="00AA21CC"/>
    <w:rsid w:val="00AB1CD3"/>
    <w:rsid w:val="00B00438"/>
    <w:rsid w:val="00C652F0"/>
    <w:rsid w:val="00C8790D"/>
    <w:rsid w:val="00C94228"/>
    <w:rsid w:val="00D43E31"/>
    <w:rsid w:val="00E105E0"/>
    <w:rsid w:val="00EC743D"/>
    <w:rsid w:val="00F64332"/>
    <w:rsid w:val="00F819F9"/>
    <w:rsid w:val="00F9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E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1379E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uiPriority w:val="99"/>
    <w:rsid w:val="001379E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rsid w:val="001379EE"/>
    <w:pPr>
      <w:spacing w:after="140" w:line="288" w:lineRule="auto"/>
    </w:pPr>
  </w:style>
  <w:style w:type="paragraph" w:styleId="List">
    <w:name w:val="List"/>
    <w:basedOn w:val="Textbody"/>
    <w:uiPriority w:val="99"/>
    <w:rsid w:val="001379EE"/>
  </w:style>
  <w:style w:type="paragraph" w:styleId="Caption">
    <w:name w:val="caption"/>
    <w:basedOn w:val="Standard"/>
    <w:uiPriority w:val="99"/>
    <w:qFormat/>
    <w:rsid w:val="001379E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1379EE"/>
    <w:pPr>
      <w:suppressLineNumbers/>
    </w:pPr>
  </w:style>
  <w:style w:type="character" w:styleId="Hyperlink">
    <w:name w:val="Hyperlink"/>
    <w:basedOn w:val="DefaultParagraphFont"/>
    <w:uiPriority w:val="99"/>
    <w:rsid w:val="00B004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hennaiiot.mybluemix.ne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11</Pages>
  <Words>319</Words>
  <Characters>1821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STEPS:</dc:title>
  <dc:subject/>
  <dc:creator>HARINI</dc:creator>
  <cp:keywords/>
  <dc:description/>
  <cp:lastModifiedBy>Administrator</cp:lastModifiedBy>
  <cp:revision>19</cp:revision>
  <dcterms:created xsi:type="dcterms:W3CDTF">2016-01-29T18:48:00Z</dcterms:created>
  <dcterms:modified xsi:type="dcterms:W3CDTF">2016-01-29T19:31:00Z</dcterms:modified>
</cp:coreProperties>
</file>