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262" w:rsidRDefault="00043262">
      <w:pPr>
        <w:pStyle w:val="Standard"/>
        <w:rPr>
          <w:b/>
          <w:bCs/>
          <w:u w:val="single"/>
        </w:rPr>
      </w:pPr>
      <w:r w:rsidRPr="00DE3204">
        <w:rPr>
          <w:b/>
          <w:bCs/>
          <w:u w:val="single"/>
        </w:rPr>
        <w:t>Lab 1</w:t>
      </w:r>
      <w:r>
        <w:rPr>
          <w:b/>
          <w:bCs/>
          <w:u w:val="single"/>
        </w:rPr>
        <w:t xml:space="preserve"> :</w:t>
      </w:r>
    </w:p>
    <w:p w:rsidR="00043262" w:rsidRDefault="00043262">
      <w:pPr>
        <w:pStyle w:val="Standard"/>
      </w:pPr>
    </w:p>
    <w:p w:rsidR="00043262" w:rsidRDefault="00043262">
      <w:pPr>
        <w:pStyle w:val="Standard"/>
        <w:rPr>
          <w:b/>
          <w:bCs/>
          <w:u w:val="single"/>
        </w:rPr>
      </w:pPr>
      <w:r w:rsidRPr="00DE3204">
        <w:rPr>
          <w:b/>
          <w:bCs/>
          <w:u w:val="single"/>
        </w:rPr>
        <w:t>Device data Quick view</w:t>
      </w:r>
    </w:p>
    <w:p w:rsidR="00043262" w:rsidRDefault="00043262">
      <w:pPr>
        <w:pStyle w:val="Standard"/>
        <w:rPr>
          <w:b/>
          <w:bCs/>
          <w:u w:val="single"/>
        </w:rPr>
      </w:pPr>
    </w:p>
    <w:p w:rsidR="00043262" w:rsidRPr="00DE3204" w:rsidRDefault="00043262">
      <w:pPr>
        <w:pStyle w:val="Standard"/>
        <w:rPr>
          <w:b/>
          <w:bCs/>
          <w:u w:val="single"/>
        </w:rPr>
      </w:pPr>
      <w:r w:rsidRPr="00322533">
        <w:rPr>
          <w:b/>
          <w:bCs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6.75pt;height:204pt">
            <v:imagedata r:id="rId7" o:title=""/>
          </v:shape>
        </w:pict>
      </w:r>
    </w:p>
    <w:p w:rsidR="00043262" w:rsidRDefault="00043262">
      <w:pPr>
        <w:pStyle w:val="Standard"/>
      </w:pPr>
    </w:p>
    <w:p w:rsidR="00043262" w:rsidRPr="00070A93" w:rsidRDefault="00043262">
      <w:pPr>
        <w:pStyle w:val="Standard"/>
        <w:rPr>
          <w:b/>
          <w:bCs/>
          <w:sz w:val="36"/>
          <w:szCs w:val="36"/>
          <w:u w:val="single"/>
        </w:rPr>
      </w:pPr>
      <w:r w:rsidRPr="00070A93">
        <w:rPr>
          <w:b/>
          <w:bCs/>
          <w:sz w:val="36"/>
          <w:szCs w:val="36"/>
          <w:u w:val="single"/>
        </w:rPr>
        <w:t>Steps A</w:t>
      </w:r>
    </w:p>
    <w:p w:rsidR="00043262" w:rsidRDefault="00043262">
      <w:pPr>
        <w:pStyle w:val="Standard"/>
      </w:pPr>
    </w:p>
    <w:p w:rsidR="00043262" w:rsidRDefault="00043262" w:rsidP="00DE3204">
      <w:pPr>
        <w:pStyle w:val="Standard"/>
        <w:numPr>
          <w:ilvl w:val="0"/>
          <w:numId w:val="1"/>
        </w:numPr>
      </w:pPr>
      <w:r>
        <w:t>Login to Bluemix</w:t>
      </w:r>
    </w:p>
    <w:p w:rsidR="00043262" w:rsidRDefault="00043262" w:rsidP="00DE3204">
      <w:pPr>
        <w:pStyle w:val="Standard"/>
        <w:numPr>
          <w:ilvl w:val="1"/>
          <w:numId w:val="1"/>
        </w:numPr>
      </w:pPr>
      <w:r>
        <w:t>Bluemix.net</w:t>
      </w:r>
    </w:p>
    <w:p w:rsidR="00043262" w:rsidRDefault="00043262" w:rsidP="00DE3204">
      <w:pPr>
        <w:pStyle w:val="Standard"/>
      </w:pPr>
      <w:r>
        <w:t xml:space="preserve">Note: Register with Bluemix to get a 30days free bluemix trial using </w:t>
      </w:r>
      <w:hyperlink r:id="rId8" w:tgtFrame="_blank" w:tooltip="https://ibm.biz/hackblue" w:history="1">
        <w:r>
          <w:rPr>
            <w:rStyle w:val="Hyperlink"/>
            <w:rFonts w:ascii="Helvetica" w:hAnsi="Helvetica" w:cs="FreeSans"/>
            <w:color w:val="3987CB"/>
            <w:shd w:val="clear" w:color="auto" w:fill="FFFFFF"/>
          </w:rPr>
          <w:t>https://ibm.biz/hackblue</w:t>
        </w:r>
      </w:hyperlink>
    </w:p>
    <w:p w:rsidR="00043262" w:rsidRDefault="00043262">
      <w:pPr>
        <w:pStyle w:val="Standard"/>
      </w:pPr>
    </w:p>
    <w:p w:rsidR="00043262" w:rsidRDefault="00043262" w:rsidP="00D270C6">
      <w:pPr>
        <w:pStyle w:val="Standard"/>
        <w:numPr>
          <w:ilvl w:val="0"/>
          <w:numId w:val="1"/>
        </w:numPr>
      </w:pPr>
      <w:r>
        <w:t>Deploy the Internet of Things Boiler plate (Catalog tab)</w:t>
      </w:r>
    </w:p>
    <w:p w:rsidR="00043262" w:rsidRDefault="00043262" w:rsidP="00D270C6">
      <w:pPr>
        <w:pStyle w:val="Standard"/>
        <w:ind w:left="360"/>
      </w:pPr>
    </w:p>
    <w:p w:rsidR="00043262" w:rsidRDefault="00043262">
      <w:pPr>
        <w:pStyle w:val="Standard"/>
      </w:pPr>
    </w:p>
    <w:p w:rsidR="00043262" w:rsidRDefault="00043262">
      <w:pPr>
        <w:pStyle w:val="Standard"/>
      </w:pPr>
      <w:r>
        <w:pict>
          <v:shape id="_x0000_i1026" type="#_x0000_t75" style="width:474pt;height:195.75pt">
            <v:imagedata r:id="rId9" o:title=""/>
          </v:shape>
        </w:pict>
      </w:r>
    </w:p>
    <w:p w:rsidR="00043262" w:rsidRDefault="00043262">
      <w:pPr>
        <w:pStyle w:val="Standard"/>
      </w:pPr>
    </w:p>
    <w:p w:rsidR="00043262" w:rsidRDefault="00043262">
      <w:pPr>
        <w:pStyle w:val="Standard"/>
      </w:pPr>
    </w:p>
    <w:p w:rsidR="00043262" w:rsidRDefault="00043262">
      <w:pPr>
        <w:pStyle w:val="Standard"/>
      </w:pPr>
      <w:r>
        <w:pict>
          <v:shape id="_x0000_i1027" type="#_x0000_t75" style="width:480.75pt;height:423pt">
            <v:imagedata r:id="rId10" o:title=""/>
          </v:shape>
        </w:pict>
      </w:r>
    </w:p>
    <w:p w:rsidR="00043262" w:rsidRDefault="00043262">
      <w:pPr>
        <w:pStyle w:val="Standard"/>
      </w:pPr>
    </w:p>
    <w:p w:rsidR="00043262" w:rsidRDefault="00043262">
      <w:pPr>
        <w:pStyle w:val="Standard"/>
      </w:pPr>
      <w:r>
        <w:t>(i) Name -&gt; It should be an unique name.In this case, chennaiiot</w:t>
      </w:r>
    </w:p>
    <w:p w:rsidR="00043262" w:rsidRDefault="00043262">
      <w:pPr>
        <w:pStyle w:val="Standard"/>
      </w:pPr>
      <w:r>
        <w:t>(ii) Space -&gt; Create any space name</w:t>
      </w:r>
    </w:p>
    <w:p w:rsidR="00043262" w:rsidRDefault="00043262">
      <w:pPr>
        <w:pStyle w:val="Standard"/>
      </w:pPr>
      <w:r>
        <w:t>(iii) Leave the rest to default value</w:t>
      </w:r>
    </w:p>
    <w:p w:rsidR="00043262" w:rsidRDefault="00043262">
      <w:pPr>
        <w:pStyle w:val="Standard"/>
      </w:pPr>
      <w:r>
        <w:t>(iv) Click on CREATE</w:t>
      </w:r>
    </w:p>
    <w:p w:rsidR="00043262" w:rsidRDefault="00043262">
      <w:pPr>
        <w:pStyle w:val="Standard"/>
      </w:pPr>
      <w:r>
        <w:t xml:space="preserve">(v) Application getting staged. At this stage, Node Red editor and Cloudant database is provisioned. </w:t>
      </w:r>
    </w:p>
    <w:p w:rsidR="00043262" w:rsidRDefault="00043262">
      <w:pPr>
        <w:pStyle w:val="Standard"/>
      </w:pPr>
      <w:r>
        <w:t>(vi) Proceed to App overview (scroll down to see the button )</w:t>
      </w:r>
    </w:p>
    <w:p w:rsidR="00043262" w:rsidRDefault="00043262">
      <w:pPr>
        <w:pStyle w:val="Standard"/>
      </w:pPr>
      <w:r>
        <w:pict>
          <v:shape id="_x0000_i1028" type="#_x0000_t75" style="width:476.25pt;height:198pt">
            <v:imagedata r:id="rId11" o:title=""/>
          </v:shape>
        </w:pict>
      </w:r>
    </w:p>
    <w:p w:rsidR="00043262" w:rsidRDefault="00043262">
      <w:pPr>
        <w:pStyle w:val="Standard"/>
      </w:pPr>
    </w:p>
    <w:p w:rsidR="00043262" w:rsidRDefault="00043262">
      <w:pPr>
        <w:pStyle w:val="Standard"/>
      </w:pPr>
      <w:r>
        <w:pict>
          <v:shape id="_x0000_i1029" type="#_x0000_t75" style="width:478.5pt;height:292.5pt">
            <v:imagedata r:id="rId12" o:title=""/>
          </v:shape>
        </w:pict>
      </w:r>
    </w:p>
    <w:p w:rsidR="00043262" w:rsidRDefault="00043262">
      <w:pPr>
        <w:pStyle w:val="Standard"/>
      </w:pPr>
    </w:p>
    <w:p w:rsidR="00043262" w:rsidRDefault="00043262">
      <w:pPr>
        <w:pStyle w:val="Standard"/>
      </w:pPr>
    </w:p>
    <w:p w:rsidR="00043262" w:rsidRDefault="00043262" w:rsidP="00920D99">
      <w:pPr>
        <w:pStyle w:val="Standard"/>
        <w:numPr>
          <w:ilvl w:val="0"/>
          <w:numId w:val="2"/>
        </w:numPr>
      </w:pPr>
      <w:r>
        <w:t>click on the route to open the nodered editor (as shown above)</w:t>
      </w:r>
    </w:p>
    <w:p w:rsidR="00043262" w:rsidRDefault="00043262" w:rsidP="00920D99">
      <w:pPr>
        <w:pStyle w:val="Standard"/>
        <w:ind w:left="360"/>
      </w:pPr>
    </w:p>
    <w:p w:rsidR="00043262" w:rsidRDefault="00043262" w:rsidP="00920D99">
      <w:pPr>
        <w:pStyle w:val="Standard"/>
        <w:ind w:left="360"/>
      </w:pPr>
      <w:r>
        <w:pict>
          <v:shape id="_x0000_i1030" type="#_x0000_t75" style="width:479.25pt;height:233.25pt">
            <v:imagedata r:id="rId13" o:title=""/>
          </v:shape>
        </w:pict>
      </w:r>
    </w:p>
    <w:p w:rsidR="00043262" w:rsidRDefault="00043262" w:rsidP="00920D99">
      <w:pPr>
        <w:pStyle w:val="Standard"/>
        <w:ind w:left="360"/>
      </w:pPr>
    </w:p>
    <w:p w:rsidR="00043262" w:rsidRDefault="00043262" w:rsidP="00920D99">
      <w:pPr>
        <w:pStyle w:val="Standard"/>
        <w:ind w:left="360"/>
      </w:pPr>
      <w:r>
        <w:t>(i) click on ‘Go to your Node-RED flow editor</w:t>
      </w:r>
    </w:p>
    <w:p w:rsidR="00043262" w:rsidRDefault="00043262">
      <w:pPr>
        <w:pStyle w:val="Standard"/>
      </w:pPr>
    </w:p>
    <w:p w:rsidR="00043262" w:rsidRDefault="00043262">
      <w:pPr>
        <w:pStyle w:val="Standard"/>
      </w:pPr>
    </w:p>
    <w:p w:rsidR="00043262" w:rsidRDefault="00043262" w:rsidP="00047440">
      <w:pPr>
        <w:pStyle w:val="Standard"/>
        <w:numPr>
          <w:ilvl w:val="0"/>
          <w:numId w:val="3"/>
        </w:numPr>
      </w:pPr>
      <w:r>
        <w:t>Click the link which will open the nodered in bluemix. (as shown below)</w:t>
      </w:r>
    </w:p>
    <w:p w:rsidR="00043262" w:rsidRDefault="00043262" w:rsidP="00047440">
      <w:pPr>
        <w:pStyle w:val="Standard"/>
        <w:ind w:left="360"/>
      </w:pPr>
    </w:p>
    <w:p w:rsidR="00043262" w:rsidRDefault="00043262" w:rsidP="00047440">
      <w:pPr>
        <w:pStyle w:val="Standard"/>
        <w:ind w:left="360"/>
      </w:pPr>
      <w:r>
        <w:pict>
          <v:shape id="_x0000_i1031" type="#_x0000_t75" style="width:477pt;height:210.75pt">
            <v:imagedata r:id="rId14" o:title=""/>
          </v:shape>
        </w:pict>
      </w:r>
    </w:p>
    <w:p w:rsidR="00043262" w:rsidRDefault="00043262" w:rsidP="00047440">
      <w:pPr>
        <w:pStyle w:val="Standard"/>
        <w:ind w:left="360"/>
      </w:pPr>
      <w:r>
        <w:t>Note: What you see here are all different nodes which are wired to move the data from device to the Bluemix</w:t>
      </w:r>
    </w:p>
    <w:p w:rsidR="00043262" w:rsidRDefault="00043262" w:rsidP="00047440">
      <w:pPr>
        <w:pStyle w:val="Standard"/>
        <w:ind w:left="360"/>
      </w:pPr>
    </w:p>
    <w:p w:rsidR="00043262" w:rsidRDefault="00043262" w:rsidP="002163D2">
      <w:pPr>
        <w:pStyle w:val="Standard"/>
        <w:numPr>
          <w:ilvl w:val="0"/>
          <w:numId w:val="4"/>
        </w:numPr>
      </w:pPr>
      <w:r>
        <w:t xml:space="preserve">click on “IBM IoT App In” node </w:t>
      </w:r>
    </w:p>
    <w:p w:rsidR="00043262" w:rsidRDefault="00043262" w:rsidP="002163D2">
      <w:pPr>
        <w:pStyle w:val="Standard"/>
        <w:numPr>
          <w:ilvl w:val="0"/>
          <w:numId w:val="4"/>
        </w:numPr>
      </w:pPr>
      <w:r>
        <w:t>Provide the MAC address of the raspberry pi (to be shared by the event admin)</w:t>
      </w:r>
    </w:p>
    <w:p w:rsidR="00043262" w:rsidRDefault="00043262" w:rsidP="002163D2">
      <w:pPr>
        <w:pStyle w:val="Standard"/>
        <w:numPr>
          <w:ilvl w:val="0"/>
          <w:numId w:val="4"/>
        </w:numPr>
      </w:pPr>
      <w:r>
        <w:t>Let the Authentication be “Quickstart” and Inpu type be “Device Event”</w:t>
      </w:r>
    </w:p>
    <w:p w:rsidR="00043262" w:rsidRDefault="00043262" w:rsidP="002163D2">
      <w:pPr>
        <w:pStyle w:val="Standard"/>
        <w:ind w:left="360"/>
      </w:pPr>
    </w:p>
    <w:p w:rsidR="00043262" w:rsidRDefault="00043262" w:rsidP="002163D2">
      <w:pPr>
        <w:pStyle w:val="Standard"/>
        <w:ind w:left="360"/>
      </w:pPr>
      <w:r>
        <w:pict>
          <v:shape id="_x0000_i1032" type="#_x0000_t75" style="width:480pt;height:290.25pt">
            <v:imagedata r:id="rId15" o:title=""/>
          </v:shape>
        </w:pict>
      </w:r>
    </w:p>
    <w:p w:rsidR="00043262" w:rsidRDefault="00043262" w:rsidP="00047440">
      <w:pPr>
        <w:pStyle w:val="Standard"/>
        <w:ind w:left="360"/>
      </w:pPr>
    </w:p>
    <w:p w:rsidR="00043262" w:rsidRDefault="00043262" w:rsidP="00047440">
      <w:pPr>
        <w:pStyle w:val="Standard"/>
        <w:ind w:left="360"/>
      </w:pPr>
    </w:p>
    <w:p w:rsidR="00043262" w:rsidRDefault="00043262" w:rsidP="00047440">
      <w:pPr>
        <w:pStyle w:val="Standard"/>
        <w:ind w:left="360"/>
      </w:pPr>
      <w:r>
        <w:pict>
          <v:shape id="_x0000_i1033" type="#_x0000_t75" style="width:474.75pt;height:233.25pt">
            <v:imagedata r:id="rId16" o:title=""/>
          </v:shape>
        </w:pict>
      </w:r>
    </w:p>
    <w:p w:rsidR="00043262" w:rsidRDefault="00043262" w:rsidP="00047440">
      <w:pPr>
        <w:pStyle w:val="Standard"/>
        <w:ind w:left="360"/>
      </w:pPr>
    </w:p>
    <w:p w:rsidR="00043262" w:rsidRPr="00EC743D" w:rsidRDefault="00043262" w:rsidP="00047440">
      <w:pPr>
        <w:pStyle w:val="Standard"/>
        <w:ind w:left="360"/>
        <w:rPr>
          <w:b/>
          <w:bCs/>
          <w:sz w:val="32"/>
          <w:szCs w:val="32"/>
          <w:u w:val="single"/>
        </w:rPr>
      </w:pPr>
      <w:r w:rsidRPr="00EC743D">
        <w:rPr>
          <w:b/>
          <w:bCs/>
          <w:sz w:val="32"/>
          <w:szCs w:val="32"/>
          <w:u w:val="single"/>
        </w:rPr>
        <w:t>Step B</w:t>
      </w:r>
    </w:p>
    <w:p w:rsidR="00043262" w:rsidRDefault="00043262" w:rsidP="00047440">
      <w:pPr>
        <w:pStyle w:val="Standard"/>
        <w:ind w:left="360"/>
      </w:pPr>
    </w:p>
    <w:p w:rsidR="00043262" w:rsidRDefault="00043262" w:rsidP="00EC743D">
      <w:pPr>
        <w:pStyle w:val="Standard"/>
        <w:numPr>
          <w:ilvl w:val="0"/>
          <w:numId w:val="5"/>
        </w:numPr>
      </w:pPr>
      <w:r>
        <w:t>Login into the raspberry pi using PUTTY (IP address of the device will be given by the event admin)</w:t>
      </w:r>
    </w:p>
    <w:p w:rsidR="00043262" w:rsidRDefault="00043262" w:rsidP="00EC743D">
      <w:pPr>
        <w:pStyle w:val="Standard"/>
        <w:numPr>
          <w:ilvl w:val="0"/>
          <w:numId w:val="5"/>
        </w:numPr>
      </w:pPr>
      <w:r>
        <w:t>Run the client program which will start publishing the data to the Bluemix IOTF server</w:t>
      </w:r>
    </w:p>
    <w:p w:rsidR="00043262" w:rsidRPr="001D4123" w:rsidRDefault="00043262" w:rsidP="00EC743D">
      <w:pPr>
        <w:pStyle w:val="Standard"/>
        <w:numPr>
          <w:ilvl w:val="1"/>
          <w:numId w:val="5"/>
        </w:numPr>
      </w:pPr>
      <w:r>
        <w:t xml:space="preserve">Program is available as python code under the folder </w:t>
      </w:r>
      <w:r w:rsidRPr="00EC743D">
        <w:rPr>
          <w:b/>
          <w:bCs/>
          <w:sz w:val="36"/>
          <w:szCs w:val="36"/>
          <w:u w:val="single"/>
        </w:rPr>
        <w:t>/iot</w:t>
      </w:r>
    </w:p>
    <w:p w:rsidR="00043262" w:rsidRPr="001D4123" w:rsidRDefault="00043262" w:rsidP="00EC743D">
      <w:pPr>
        <w:pStyle w:val="Standard"/>
        <w:numPr>
          <w:ilvl w:val="1"/>
          <w:numId w:val="5"/>
        </w:numPr>
      </w:pPr>
      <w:r>
        <w:rPr>
          <w:b/>
          <w:bCs/>
          <w:sz w:val="36"/>
          <w:szCs w:val="36"/>
          <w:u w:val="single"/>
        </w:rPr>
        <w:t>Ibmiot.js</w:t>
      </w:r>
    </w:p>
    <w:p w:rsidR="00043262" w:rsidRPr="00054158" w:rsidRDefault="00043262" w:rsidP="00EC743D">
      <w:pPr>
        <w:pStyle w:val="Standard"/>
        <w:numPr>
          <w:ilvl w:val="1"/>
          <w:numId w:val="5"/>
        </w:numPr>
      </w:pPr>
      <w:r>
        <w:rPr>
          <w:b/>
          <w:bCs/>
          <w:sz w:val="36"/>
          <w:szCs w:val="36"/>
          <w:u w:val="single"/>
        </w:rPr>
        <w:t>Run it as “node ibmiot.js”</w:t>
      </w:r>
    </w:p>
    <w:p w:rsidR="00043262" w:rsidRDefault="00043262" w:rsidP="00EC743D">
      <w:pPr>
        <w:pStyle w:val="Standard"/>
        <w:numPr>
          <w:ilvl w:val="1"/>
          <w:numId w:val="5"/>
        </w:numPr>
      </w:pPr>
      <w:r>
        <w:t>Wait for a while to see that it connects with the device and start publishing the (built in) sensor data , as shown below</w:t>
      </w:r>
    </w:p>
    <w:p w:rsidR="00043262" w:rsidRDefault="00043262" w:rsidP="00047440">
      <w:pPr>
        <w:pStyle w:val="Standard"/>
        <w:ind w:left="360"/>
      </w:pPr>
      <w:r>
        <w:pict>
          <v:shape id="_x0000_i1034" type="#_x0000_t75" style="width:476.25pt;height:309.75pt">
            <v:imagedata r:id="rId17" o:title=""/>
          </v:shape>
        </w:pict>
      </w:r>
    </w:p>
    <w:p w:rsidR="00043262" w:rsidRDefault="00043262" w:rsidP="00047440">
      <w:pPr>
        <w:pStyle w:val="Standard"/>
        <w:ind w:left="360"/>
      </w:pPr>
    </w:p>
    <w:p w:rsidR="00043262" w:rsidRDefault="00043262">
      <w:pPr>
        <w:pStyle w:val="Standard"/>
      </w:pPr>
    </w:p>
    <w:p w:rsidR="00043262" w:rsidRDefault="00043262">
      <w:pPr>
        <w:pStyle w:val="Standard"/>
      </w:pPr>
    </w:p>
    <w:p w:rsidR="00043262" w:rsidRDefault="00043262">
      <w:pPr>
        <w:pStyle w:val="Standard"/>
      </w:pPr>
    </w:p>
    <w:p w:rsidR="00043262" w:rsidRDefault="00043262">
      <w:pPr>
        <w:pStyle w:val="Standard"/>
        <w:rPr>
          <w:b/>
          <w:bCs/>
          <w:sz w:val="36"/>
          <w:szCs w:val="36"/>
          <w:u w:val="single"/>
        </w:rPr>
      </w:pPr>
      <w:r w:rsidRPr="008158AA">
        <w:rPr>
          <w:b/>
          <w:bCs/>
          <w:sz w:val="36"/>
          <w:szCs w:val="36"/>
          <w:u w:val="single"/>
        </w:rPr>
        <w:t>STEP 3</w:t>
      </w:r>
    </w:p>
    <w:p w:rsidR="00043262" w:rsidRDefault="00043262">
      <w:pPr>
        <w:pStyle w:val="Standard"/>
        <w:rPr>
          <w:b/>
          <w:bCs/>
          <w:sz w:val="36"/>
          <w:szCs w:val="36"/>
          <w:u w:val="single"/>
        </w:rPr>
      </w:pPr>
    </w:p>
    <w:p w:rsidR="00043262" w:rsidRDefault="00043262">
      <w:pPr>
        <w:pStyle w:val="Standard"/>
        <w:rPr>
          <w:u w:val="single"/>
        </w:rPr>
      </w:pPr>
      <w:r w:rsidRPr="00821BB4">
        <w:rPr>
          <w:u w:val="single"/>
        </w:rPr>
        <w:t>Moving the data from device to the Bluemix cloud</w:t>
      </w:r>
    </w:p>
    <w:p w:rsidR="00043262" w:rsidRDefault="00043262">
      <w:pPr>
        <w:pStyle w:val="Standard"/>
        <w:rPr>
          <w:u w:val="single"/>
        </w:rPr>
      </w:pPr>
    </w:p>
    <w:p w:rsidR="00043262" w:rsidRDefault="00043262" w:rsidP="00821BB4">
      <w:pPr>
        <w:pStyle w:val="Standard"/>
        <w:numPr>
          <w:ilvl w:val="0"/>
          <w:numId w:val="6"/>
        </w:numPr>
      </w:pPr>
      <w:r w:rsidRPr="00821BB4">
        <w:t xml:space="preserve">Go back to the </w:t>
      </w:r>
      <w:r>
        <w:t>recently deployed IoT  Bluemix Boilerplate application , as shown in STEP A</w:t>
      </w:r>
    </w:p>
    <w:p w:rsidR="00043262" w:rsidRDefault="00043262" w:rsidP="00821BB4">
      <w:pPr>
        <w:pStyle w:val="Standard"/>
        <w:ind w:left="360"/>
      </w:pPr>
      <w:r>
        <w:t>(In our case, it will be chennaiiot .mybluemix.net)</w:t>
      </w:r>
    </w:p>
    <w:p w:rsidR="00043262" w:rsidRDefault="00043262" w:rsidP="00821BB4">
      <w:pPr>
        <w:pStyle w:val="Standard"/>
        <w:ind w:left="360"/>
      </w:pPr>
    </w:p>
    <w:p w:rsidR="00043262" w:rsidRDefault="00043262" w:rsidP="00AA39E8">
      <w:pPr>
        <w:pStyle w:val="Standard"/>
        <w:numPr>
          <w:ilvl w:val="0"/>
          <w:numId w:val="6"/>
        </w:numPr>
      </w:pPr>
      <w:r>
        <w:t>Deploy the node red application , as shown below:</w:t>
      </w:r>
    </w:p>
    <w:p w:rsidR="00043262" w:rsidRDefault="00043262" w:rsidP="00AA39E8">
      <w:pPr>
        <w:pStyle w:val="Standard"/>
        <w:ind w:left="360"/>
      </w:pPr>
    </w:p>
    <w:p w:rsidR="00043262" w:rsidRDefault="00043262" w:rsidP="00AA39E8">
      <w:pPr>
        <w:pStyle w:val="Standard"/>
        <w:ind w:left="360"/>
      </w:pPr>
    </w:p>
    <w:p w:rsidR="00043262" w:rsidRDefault="00043262" w:rsidP="00AA39E8">
      <w:pPr>
        <w:pStyle w:val="Standard"/>
        <w:ind w:left="360"/>
      </w:pPr>
    </w:p>
    <w:p w:rsidR="00043262" w:rsidRDefault="00043262" w:rsidP="00AA39E8">
      <w:pPr>
        <w:pStyle w:val="Standard"/>
        <w:ind w:left="360"/>
      </w:pPr>
    </w:p>
    <w:p w:rsidR="00043262" w:rsidRDefault="00043262" w:rsidP="00AA39E8">
      <w:pPr>
        <w:pStyle w:val="Standard"/>
        <w:ind w:left="360"/>
      </w:pPr>
    </w:p>
    <w:p w:rsidR="00043262" w:rsidRDefault="00043262" w:rsidP="00AA39E8">
      <w:pPr>
        <w:pStyle w:val="Standard"/>
        <w:ind w:left="360"/>
      </w:pPr>
    </w:p>
    <w:p w:rsidR="00043262" w:rsidRDefault="00043262" w:rsidP="00AA39E8">
      <w:pPr>
        <w:pStyle w:val="Standard"/>
        <w:ind w:left="360"/>
      </w:pPr>
    </w:p>
    <w:p w:rsidR="00043262" w:rsidRDefault="00043262" w:rsidP="00AA39E8">
      <w:pPr>
        <w:pStyle w:val="Standard"/>
        <w:ind w:left="360"/>
      </w:pPr>
    </w:p>
    <w:p w:rsidR="00043262" w:rsidRDefault="00043262" w:rsidP="00AA39E8">
      <w:pPr>
        <w:pStyle w:val="Standard"/>
        <w:ind w:left="360"/>
      </w:pPr>
      <w:r>
        <w:pict>
          <v:shape id="_x0000_i1035" type="#_x0000_t75" style="width:301.5pt;height:459.75pt">
            <v:imagedata r:id="rId18" o:title=""/>
          </v:shape>
        </w:pict>
      </w:r>
    </w:p>
    <w:p w:rsidR="00043262" w:rsidRDefault="00043262" w:rsidP="00AA39E8">
      <w:pPr>
        <w:pStyle w:val="Standard"/>
        <w:ind w:left="360"/>
      </w:pPr>
    </w:p>
    <w:p w:rsidR="00043262" w:rsidRDefault="00043262" w:rsidP="00AA39E8">
      <w:pPr>
        <w:pStyle w:val="Standard"/>
        <w:ind w:left="360"/>
      </w:pPr>
    </w:p>
    <w:p w:rsidR="00043262" w:rsidRDefault="00043262" w:rsidP="00AA39E8">
      <w:pPr>
        <w:pStyle w:val="Standard"/>
        <w:ind w:left="360"/>
      </w:pPr>
      <w:r>
        <w:t>Note: The data from the raspberry pi displayed in the Bluemix nodered console, as shown above</w:t>
      </w:r>
    </w:p>
    <w:p w:rsidR="00043262" w:rsidRDefault="00043262" w:rsidP="00AA39E8">
      <w:pPr>
        <w:pStyle w:val="Standard"/>
        <w:ind w:left="360"/>
      </w:pPr>
    </w:p>
    <w:p w:rsidR="00043262" w:rsidRDefault="00043262" w:rsidP="00AA39E8">
      <w:pPr>
        <w:pStyle w:val="Standard"/>
        <w:ind w:left="360"/>
        <w:rPr>
          <w:b/>
          <w:bCs/>
          <w:u w:val="single"/>
        </w:rPr>
      </w:pPr>
      <w:r w:rsidRPr="0095132F">
        <w:rPr>
          <w:b/>
          <w:bCs/>
          <w:u w:val="single"/>
        </w:rPr>
        <w:t>STEP 4</w:t>
      </w:r>
    </w:p>
    <w:p w:rsidR="00043262" w:rsidRDefault="00043262" w:rsidP="00AA39E8">
      <w:pPr>
        <w:pStyle w:val="Standard"/>
        <w:ind w:left="360"/>
        <w:rPr>
          <w:b/>
          <w:bCs/>
          <w:u w:val="single"/>
        </w:rPr>
      </w:pPr>
    </w:p>
    <w:p w:rsidR="00043262" w:rsidRDefault="00043262" w:rsidP="00AA39E8">
      <w:pPr>
        <w:pStyle w:val="Standard"/>
        <w:ind w:left="360"/>
      </w:pPr>
      <w:r>
        <w:t>Moving the data to cloudant database</w:t>
      </w:r>
    </w:p>
    <w:p w:rsidR="00043262" w:rsidRDefault="00043262" w:rsidP="00AA39E8">
      <w:pPr>
        <w:pStyle w:val="Standard"/>
        <w:ind w:left="360"/>
      </w:pPr>
    </w:p>
    <w:p w:rsidR="00043262" w:rsidRDefault="00043262" w:rsidP="008857DF">
      <w:pPr>
        <w:pStyle w:val="Standard"/>
        <w:numPr>
          <w:ilvl w:val="0"/>
          <w:numId w:val="7"/>
        </w:numPr>
      </w:pPr>
      <w:r>
        <w:t>Go to the node red editor, add cloudant node as shown below</w:t>
      </w:r>
    </w:p>
    <w:p w:rsidR="00043262" w:rsidRDefault="00043262" w:rsidP="008857DF">
      <w:pPr>
        <w:pStyle w:val="Standard"/>
        <w:ind w:left="360"/>
      </w:pPr>
    </w:p>
    <w:p w:rsidR="00043262" w:rsidRDefault="00043262" w:rsidP="008857DF">
      <w:pPr>
        <w:pStyle w:val="Standard"/>
        <w:ind w:left="360"/>
      </w:pPr>
      <w:r>
        <w:pict>
          <v:shape id="_x0000_i1036" type="#_x0000_t75" style="width:480pt;height:208.5pt">
            <v:imagedata r:id="rId19" o:title=""/>
          </v:shape>
        </w:pict>
      </w:r>
    </w:p>
    <w:p w:rsidR="00043262" w:rsidRDefault="00043262" w:rsidP="008857DF">
      <w:pPr>
        <w:pStyle w:val="Standard"/>
        <w:ind w:left="360"/>
      </w:pPr>
    </w:p>
    <w:p w:rsidR="00043262" w:rsidRDefault="00043262" w:rsidP="008857DF">
      <w:pPr>
        <w:pStyle w:val="Standard"/>
        <w:ind w:left="360"/>
      </w:pPr>
      <w:r>
        <w:t>Click on the cloudnat node and provide the database name.In our case “rd”</w:t>
      </w:r>
    </w:p>
    <w:p w:rsidR="00043262" w:rsidRDefault="00043262" w:rsidP="008857DF">
      <w:pPr>
        <w:pStyle w:val="Standard"/>
        <w:ind w:left="360"/>
      </w:pPr>
    </w:p>
    <w:p w:rsidR="00043262" w:rsidRDefault="00043262" w:rsidP="008857DF">
      <w:pPr>
        <w:pStyle w:val="Standard"/>
        <w:ind w:left="360"/>
      </w:pPr>
      <w:r>
        <w:pict>
          <v:shape id="_x0000_i1037" type="#_x0000_t75" style="width:480.75pt;height:298.5pt">
            <v:imagedata r:id="rId20" o:title=""/>
          </v:shape>
        </w:pict>
      </w:r>
    </w:p>
    <w:p w:rsidR="00043262" w:rsidRDefault="00043262" w:rsidP="008857DF">
      <w:pPr>
        <w:pStyle w:val="Standard"/>
        <w:ind w:left="360"/>
      </w:pPr>
    </w:p>
    <w:p w:rsidR="00043262" w:rsidRDefault="00043262" w:rsidP="008857DF">
      <w:pPr>
        <w:pStyle w:val="Standard"/>
        <w:ind w:left="360"/>
      </w:pPr>
    </w:p>
    <w:p w:rsidR="00043262" w:rsidRDefault="00043262" w:rsidP="008857DF">
      <w:pPr>
        <w:pStyle w:val="Standard"/>
        <w:ind w:left="360"/>
      </w:pPr>
      <w:r>
        <w:t>View the data in cloudant console by going back to Bluemix application console</w:t>
      </w:r>
    </w:p>
    <w:p w:rsidR="00043262" w:rsidRDefault="00043262" w:rsidP="008857DF">
      <w:pPr>
        <w:pStyle w:val="Standard"/>
        <w:ind w:left="360"/>
      </w:pPr>
    </w:p>
    <w:p w:rsidR="00043262" w:rsidRDefault="00043262" w:rsidP="008857DF">
      <w:pPr>
        <w:pStyle w:val="Standard"/>
        <w:ind w:left="360"/>
      </w:pPr>
    </w:p>
    <w:p w:rsidR="00043262" w:rsidRDefault="00043262" w:rsidP="008857DF">
      <w:pPr>
        <w:pStyle w:val="Standard"/>
        <w:ind w:left="360"/>
      </w:pPr>
    </w:p>
    <w:p w:rsidR="00043262" w:rsidRDefault="00043262" w:rsidP="008857DF">
      <w:pPr>
        <w:pStyle w:val="Standard"/>
        <w:ind w:left="360"/>
      </w:pPr>
    </w:p>
    <w:p w:rsidR="00043262" w:rsidRDefault="00043262" w:rsidP="008857DF">
      <w:pPr>
        <w:pStyle w:val="Standard"/>
        <w:ind w:left="360"/>
      </w:pPr>
    </w:p>
    <w:p w:rsidR="00043262" w:rsidRDefault="00043262" w:rsidP="008857DF">
      <w:pPr>
        <w:pStyle w:val="Standard"/>
        <w:ind w:left="360"/>
      </w:pPr>
    </w:p>
    <w:p w:rsidR="00043262" w:rsidRDefault="00043262" w:rsidP="008857DF">
      <w:pPr>
        <w:pStyle w:val="Standard"/>
        <w:ind w:left="360"/>
      </w:pPr>
    </w:p>
    <w:p w:rsidR="00043262" w:rsidRDefault="00043262" w:rsidP="008857DF">
      <w:pPr>
        <w:pStyle w:val="Standard"/>
        <w:ind w:left="360"/>
      </w:pPr>
    </w:p>
    <w:p w:rsidR="00043262" w:rsidRDefault="00043262" w:rsidP="008857DF">
      <w:pPr>
        <w:pStyle w:val="Standard"/>
        <w:ind w:left="360"/>
      </w:pPr>
      <w:r>
        <w:pict>
          <v:shape id="_x0000_i1038" type="#_x0000_t75" style="width:480.75pt;height:228.75pt">
            <v:imagedata r:id="rId21" o:title=""/>
          </v:shape>
        </w:pict>
      </w:r>
    </w:p>
    <w:p w:rsidR="00043262" w:rsidRDefault="00043262" w:rsidP="008857DF">
      <w:pPr>
        <w:pStyle w:val="Standard"/>
        <w:ind w:left="360"/>
      </w:pPr>
    </w:p>
    <w:p w:rsidR="00043262" w:rsidRDefault="00043262" w:rsidP="008857DF">
      <w:pPr>
        <w:pStyle w:val="Standard"/>
        <w:ind w:left="360"/>
      </w:pPr>
    </w:p>
    <w:p w:rsidR="00043262" w:rsidRDefault="00043262" w:rsidP="008857DF">
      <w:pPr>
        <w:pStyle w:val="Standard"/>
        <w:ind w:left="360"/>
      </w:pPr>
    </w:p>
    <w:p w:rsidR="00043262" w:rsidRDefault="00043262" w:rsidP="008857DF">
      <w:pPr>
        <w:pStyle w:val="Standard"/>
        <w:ind w:left="360"/>
      </w:pPr>
    </w:p>
    <w:p w:rsidR="00043262" w:rsidRDefault="00043262" w:rsidP="008857DF">
      <w:pPr>
        <w:pStyle w:val="Standard"/>
        <w:ind w:left="360"/>
      </w:pPr>
      <w:r>
        <w:pict>
          <v:shape id="_x0000_i1039" type="#_x0000_t75" style="width:477pt;height:215.25pt">
            <v:imagedata r:id="rId22" o:title=""/>
          </v:shape>
        </w:pict>
      </w:r>
    </w:p>
    <w:p w:rsidR="00043262" w:rsidRDefault="00043262" w:rsidP="008857DF">
      <w:pPr>
        <w:pStyle w:val="Standard"/>
        <w:ind w:left="360"/>
      </w:pPr>
    </w:p>
    <w:p w:rsidR="00043262" w:rsidRDefault="00043262" w:rsidP="008857DF">
      <w:pPr>
        <w:pStyle w:val="Standard"/>
        <w:ind w:left="360"/>
      </w:pPr>
    </w:p>
    <w:p w:rsidR="00043262" w:rsidRDefault="00043262" w:rsidP="008857DF">
      <w:pPr>
        <w:pStyle w:val="Standard"/>
        <w:ind w:left="360"/>
      </w:pPr>
    </w:p>
    <w:p w:rsidR="00043262" w:rsidRDefault="00043262" w:rsidP="008857DF">
      <w:pPr>
        <w:pStyle w:val="Standard"/>
        <w:ind w:left="360"/>
      </w:pPr>
      <w:r>
        <w:pict>
          <v:shape id="_x0000_i1040" type="#_x0000_t75" style="width:477pt;height:276pt">
            <v:imagedata r:id="rId23" o:title=""/>
          </v:shape>
        </w:pict>
      </w:r>
    </w:p>
    <w:p w:rsidR="00043262" w:rsidRDefault="00043262" w:rsidP="008857DF">
      <w:pPr>
        <w:pStyle w:val="Standard"/>
        <w:ind w:left="360"/>
      </w:pPr>
    </w:p>
    <w:p w:rsidR="00043262" w:rsidRDefault="00043262" w:rsidP="008857DF">
      <w:pPr>
        <w:pStyle w:val="Standard"/>
        <w:ind w:left="360"/>
      </w:pPr>
      <w:r>
        <w:t>That’s it…now the data flows down to cloudant database</w:t>
      </w:r>
    </w:p>
    <w:p w:rsidR="00043262" w:rsidRDefault="00043262" w:rsidP="008857DF">
      <w:pPr>
        <w:pStyle w:val="Standard"/>
        <w:ind w:left="360"/>
      </w:pPr>
    </w:p>
    <w:p w:rsidR="00043262" w:rsidRDefault="00043262" w:rsidP="008857DF">
      <w:pPr>
        <w:pStyle w:val="Standard"/>
        <w:ind w:left="360"/>
        <w:rPr>
          <w:b/>
          <w:bCs/>
        </w:rPr>
      </w:pPr>
      <w:r w:rsidRPr="00695BAD">
        <w:rPr>
          <w:b/>
          <w:bCs/>
        </w:rPr>
        <w:t>Explore:</w:t>
      </w:r>
    </w:p>
    <w:p w:rsidR="00043262" w:rsidRDefault="00043262" w:rsidP="008857DF">
      <w:pPr>
        <w:pStyle w:val="Standard"/>
        <w:ind w:left="360"/>
        <w:rPr>
          <w:b/>
          <w:bCs/>
        </w:rPr>
      </w:pPr>
    </w:p>
    <w:p w:rsidR="00043262" w:rsidRDefault="00043262" w:rsidP="00E427BC">
      <w:pPr>
        <w:pStyle w:val="Standard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Tweet once the temperature goes above say 35 deg</w:t>
      </w:r>
    </w:p>
    <w:p w:rsidR="00043262" w:rsidRDefault="00043262" w:rsidP="00E427BC">
      <w:pPr>
        <w:pStyle w:val="Standard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Similarly try sending the data to other databases</w:t>
      </w:r>
    </w:p>
    <w:p w:rsidR="00043262" w:rsidRPr="00695BAD" w:rsidRDefault="00043262" w:rsidP="00E427BC">
      <w:pPr>
        <w:pStyle w:val="Standard"/>
        <w:ind w:left="360"/>
        <w:rPr>
          <w:b/>
          <w:bCs/>
        </w:rPr>
      </w:pPr>
    </w:p>
    <w:p w:rsidR="00043262" w:rsidRDefault="00043262" w:rsidP="008857DF">
      <w:pPr>
        <w:pStyle w:val="Standard"/>
        <w:ind w:left="360"/>
      </w:pPr>
    </w:p>
    <w:p w:rsidR="00043262" w:rsidRDefault="00043262" w:rsidP="008857DF">
      <w:pPr>
        <w:pStyle w:val="Standard"/>
        <w:ind w:left="360"/>
      </w:pPr>
    </w:p>
    <w:p w:rsidR="00043262" w:rsidRDefault="00043262" w:rsidP="008857DF">
      <w:pPr>
        <w:pStyle w:val="Standard"/>
        <w:ind w:left="360"/>
      </w:pPr>
    </w:p>
    <w:p w:rsidR="00043262" w:rsidRDefault="00043262">
      <w:pPr>
        <w:pStyle w:val="Standard"/>
      </w:pPr>
      <w:r>
        <w:t>Proceed to Lab 2 ..register the device and send command back to the device…</w:t>
      </w:r>
    </w:p>
    <w:p w:rsidR="00043262" w:rsidRDefault="00043262">
      <w:pPr>
        <w:pStyle w:val="Standard"/>
      </w:pPr>
    </w:p>
    <w:p w:rsidR="00043262" w:rsidRDefault="00043262">
      <w:pPr>
        <w:pStyle w:val="Standard"/>
      </w:pPr>
    </w:p>
    <w:p w:rsidR="00043262" w:rsidRDefault="00043262">
      <w:pPr>
        <w:pStyle w:val="Standard"/>
      </w:pPr>
    </w:p>
    <w:p w:rsidR="00043262" w:rsidRDefault="00043262">
      <w:pPr>
        <w:pStyle w:val="Standard"/>
      </w:pPr>
    </w:p>
    <w:p w:rsidR="00043262" w:rsidRDefault="00043262">
      <w:pPr>
        <w:pStyle w:val="Standard"/>
      </w:pPr>
    </w:p>
    <w:p w:rsidR="00043262" w:rsidRDefault="00043262">
      <w:pPr>
        <w:pStyle w:val="Standard"/>
      </w:pPr>
    </w:p>
    <w:p w:rsidR="00043262" w:rsidRDefault="00043262">
      <w:pPr>
        <w:pStyle w:val="Standard"/>
      </w:pPr>
    </w:p>
    <w:p w:rsidR="00043262" w:rsidRDefault="00043262">
      <w:pPr>
        <w:pStyle w:val="Standard"/>
      </w:pPr>
    </w:p>
    <w:p w:rsidR="00043262" w:rsidRDefault="00043262">
      <w:pPr>
        <w:pStyle w:val="Standard"/>
      </w:pPr>
    </w:p>
    <w:p w:rsidR="00043262" w:rsidRDefault="00043262">
      <w:pPr>
        <w:pStyle w:val="Standard"/>
      </w:pPr>
    </w:p>
    <w:p w:rsidR="00043262" w:rsidRDefault="00043262">
      <w:pPr>
        <w:pStyle w:val="Standard"/>
      </w:pPr>
    </w:p>
    <w:p w:rsidR="00043262" w:rsidRDefault="00043262">
      <w:pPr>
        <w:pStyle w:val="Standard"/>
      </w:pPr>
    </w:p>
    <w:p w:rsidR="00043262" w:rsidRDefault="00043262">
      <w:pPr>
        <w:pStyle w:val="Standard"/>
      </w:pPr>
    </w:p>
    <w:p w:rsidR="00043262" w:rsidRDefault="00043262">
      <w:pPr>
        <w:pStyle w:val="Standard"/>
      </w:pPr>
    </w:p>
    <w:p w:rsidR="00043262" w:rsidRDefault="00043262">
      <w:pPr>
        <w:pStyle w:val="Standard"/>
      </w:pPr>
    </w:p>
    <w:p w:rsidR="00043262" w:rsidRDefault="00043262">
      <w:pPr>
        <w:pStyle w:val="Standard"/>
      </w:pPr>
    </w:p>
    <w:p w:rsidR="00043262" w:rsidRDefault="00043262">
      <w:pPr>
        <w:pStyle w:val="Standard"/>
      </w:pPr>
    </w:p>
    <w:p w:rsidR="00043262" w:rsidRDefault="00043262">
      <w:pPr>
        <w:pStyle w:val="Standard"/>
      </w:pPr>
    </w:p>
    <w:p w:rsidR="00043262" w:rsidRDefault="00043262">
      <w:pPr>
        <w:pStyle w:val="Standard"/>
      </w:pPr>
    </w:p>
    <w:p w:rsidR="00043262" w:rsidRDefault="00043262" w:rsidP="00363BA8">
      <w:pPr>
        <w:pStyle w:val="Standard"/>
      </w:pPr>
      <w:r>
        <w:t>8</w:t>
      </w:r>
    </w:p>
    <w:p w:rsidR="00043262" w:rsidRDefault="00043262">
      <w:pPr>
        <w:pStyle w:val="Standard"/>
      </w:pPr>
    </w:p>
    <w:p w:rsidR="00043262" w:rsidRDefault="00043262">
      <w:pPr>
        <w:pStyle w:val="Standard"/>
      </w:pPr>
    </w:p>
    <w:sectPr w:rsidR="00043262" w:rsidSect="00AA7DC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3262" w:rsidRDefault="00043262">
      <w:r>
        <w:separator/>
      </w:r>
    </w:p>
  </w:endnote>
  <w:endnote w:type="continuationSeparator" w:id="0">
    <w:p w:rsidR="00043262" w:rsidRDefault="000432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Droid Sans Fallb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FreeSan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iberation 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3262" w:rsidRDefault="00043262">
      <w:r>
        <w:rPr>
          <w:color w:val="000000"/>
        </w:rPr>
        <w:separator/>
      </w:r>
    </w:p>
  </w:footnote>
  <w:footnote w:type="continuationSeparator" w:id="0">
    <w:p w:rsidR="00043262" w:rsidRDefault="000432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50FE3"/>
    <w:multiLevelType w:val="hybridMultilevel"/>
    <w:tmpl w:val="C28C11B0"/>
    <w:lvl w:ilvl="0" w:tplc="8EB4041A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CD7454C"/>
    <w:multiLevelType w:val="hybridMultilevel"/>
    <w:tmpl w:val="AFB8CE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160E4256"/>
    <w:multiLevelType w:val="hybridMultilevel"/>
    <w:tmpl w:val="DD466972"/>
    <w:lvl w:ilvl="0" w:tplc="AC8C0742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8C9080C"/>
    <w:multiLevelType w:val="hybridMultilevel"/>
    <w:tmpl w:val="ABB6D0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29F54DDA"/>
    <w:multiLevelType w:val="hybridMultilevel"/>
    <w:tmpl w:val="F962DC2A"/>
    <w:lvl w:ilvl="0" w:tplc="D5862634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313D1CC3"/>
    <w:multiLevelType w:val="hybridMultilevel"/>
    <w:tmpl w:val="252EE054"/>
    <w:lvl w:ilvl="0" w:tplc="5A56EF2C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432B1633"/>
    <w:multiLevelType w:val="hybridMultilevel"/>
    <w:tmpl w:val="CC36D096"/>
    <w:lvl w:ilvl="0" w:tplc="E45670E6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6349347C"/>
    <w:multiLevelType w:val="hybridMultilevel"/>
    <w:tmpl w:val="FDF2BDF6"/>
    <w:lvl w:ilvl="0" w:tplc="9E826C94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07711"/>
    <w:rsid w:val="0000500B"/>
    <w:rsid w:val="00043262"/>
    <w:rsid w:val="00047440"/>
    <w:rsid w:val="00054158"/>
    <w:rsid w:val="00070A93"/>
    <w:rsid w:val="000D7EC9"/>
    <w:rsid w:val="001D4123"/>
    <w:rsid w:val="002163D2"/>
    <w:rsid w:val="002600E3"/>
    <w:rsid w:val="00307B15"/>
    <w:rsid w:val="00322533"/>
    <w:rsid w:val="00363BA8"/>
    <w:rsid w:val="004F2762"/>
    <w:rsid w:val="005B1E77"/>
    <w:rsid w:val="00695BAD"/>
    <w:rsid w:val="00716174"/>
    <w:rsid w:val="007B6AFA"/>
    <w:rsid w:val="007C0C08"/>
    <w:rsid w:val="008158AA"/>
    <w:rsid w:val="00821BB4"/>
    <w:rsid w:val="008857DF"/>
    <w:rsid w:val="00920D99"/>
    <w:rsid w:val="0095132F"/>
    <w:rsid w:val="009826AC"/>
    <w:rsid w:val="00A122FF"/>
    <w:rsid w:val="00AA39E8"/>
    <w:rsid w:val="00AA7DC8"/>
    <w:rsid w:val="00AC58D7"/>
    <w:rsid w:val="00B802F8"/>
    <w:rsid w:val="00C07711"/>
    <w:rsid w:val="00C508B8"/>
    <w:rsid w:val="00C85E73"/>
    <w:rsid w:val="00CF1C9C"/>
    <w:rsid w:val="00CF6B9E"/>
    <w:rsid w:val="00D270C6"/>
    <w:rsid w:val="00DE3204"/>
    <w:rsid w:val="00E427BC"/>
    <w:rsid w:val="00EB44F0"/>
    <w:rsid w:val="00EB56AE"/>
    <w:rsid w:val="00EC743D"/>
    <w:rsid w:val="00F737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DC8"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uiPriority w:val="99"/>
    <w:rsid w:val="00AA7DC8"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paragraph" w:customStyle="1" w:styleId="Heading">
    <w:name w:val="Heading"/>
    <w:basedOn w:val="Standard"/>
    <w:next w:val="Textbody"/>
    <w:uiPriority w:val="99"/>
    <w:rsid w:val="00AA7DC8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uiPriority w:val="99"/>
    <w:rsid w:val="00AA7DC8"/>
    <w:pPr>
      <w:spacing w:after="140" w:line="288" w:lineRule="auto"/>
    </w:pPr>
  </w:style>
  <w:style w:type="paragraph" w:styleId="List">
    <w:name w:val="List"/>
    <w:basedOn w:val="Textbody"/>
    <w:uiPriority w:val="99"/>
    <w:rsid w:val="00AA7DC8"/>
  </w:style>
  <w:style w:type="paragraph" w:styleId="Caption">
    <w:name w:val="caption"/>
    <w:basedOn w:val="Standard"/>
    <w:uiPriority w:val="99"/>
    <w:qFormat/>
    <w:rsid w:val="00AA7DC8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uiPriority w:val="99"/>
    <w:rsid w:val="00AA7DC8"/>
    <w:pPr>
      <w:suppressLineNumbers/>
    </w:pPr>
  </w:style>
  <w:style w:type="character" w:styleId="Hyperlink">
    <w:name w:val="Hyperlink"/>
    <w:basedOn w:val="DefaultParagraphFont"/>
    <w:uiPriority w:val="99"/>
    <w:rsid w:val="00DE3204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bm.biz/hackblue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12</TotalTime>
  <Pages>11</Pages>
  <Words>368</Words>
  <Characters>2104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Steps:</dc:title>
  <dc:subject/>
  <dc:creator>HARINI</dc:creator>
  <cp:keywords/>
  <dc:description/>
  <cp:lastModifiedBy>Administrator</cp:lastModifiedBy>
  <cp:revision>10</cp:revision>
  <dcterms:created xsi:type="dcterms:W3CDTF">2016-01-29T18:33:00Z</dcterms:created>
  <dcterms:modified xsi:type="dcterms:W3CDTF">2016-01-29T19:36:00Z</dcterms:modified>
</cp:coreProperties>
</file>